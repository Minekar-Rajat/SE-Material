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A21973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4E60E5" w14:textId="77777777" w:rsidR="001B2ABD" w:rsidRDefault="00455B2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CA92BA" wp14:editId="306BA6DD">
                  <wp:extent cx="2056613" cy="2209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154" cy="2218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9E7F2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4D2DFF" w14:textId="77777777" w:rsidR="0092353B" w:rsidRDefault="0092353B" w:rsidP="001B2ABD">
            <w:pPr>
              <w:pStyle w:val="Title"/>
            </w:pPr>
            <w:r>
              <w:t>RAjat Rajesh</w:t>
            </w:r>
          </w:p>
          <w:p w14:paraId="45EA7204" w14:textId="77777777" w:rsidR="001B2ABD" w:rsidRDefault="0092353B" w:rsidP="001B2ABD">
            <w:pPr>
              <w:pStyle w:val="Title"/>
            </w:pPr>
            <w:r>
              <w:t>Minekar</w:t>
            </w:r>
          </w:p>
          <w:p w14:paraId="4E24F040" w14:textId="77777777" w:rsidR="001B2ABD" w:rsidRDefault="0092353B" w:rsidP="001B2ABD">
            <w:pPr>
              <w:pStyle w:val="Subtitle"/>
            </w:pPr>
            <w:r w:rsidRPr="00EC1CFA">
              <w:rPr>
                <w:spacing w:val="63"/>
                <w:w w:val="100"/>
              </w:rPr>
              <w:t>(B.E. Comp</w:t>
            </w:r>
            <w:r w:rsidRPr="00EC1CFA">
              <w:rPr>
                <w:spacing w:val="9"/>
                <w:w w:val="100"/>
              </w:rPr>
              <w:t>)</w:t>
            </w:r>
          </w:p>
        </w:tc>
      </w:tr>
      <w:tr w:rsidR="001B2ABD" w14:paraId="2D68834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27DE5EC347C4141B68125800B13BA99"/>
              </w:placeholder>
              <w:temporary/>
              <w:showingPlcHdr/>
              <w15:appearance w15:val="hidden"/>
            </w:sdtPr>
            <w:sdtEndPr/>
            <w:sdtContent>
              <w:p w14:paraId="75B2521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5046984" w14:textId="77777777" w:rsidR="00036450" w:rsidRDefault="00EF118D" w:rsidP="00455B23">
            <w:r>
              <w:t>Date of Birth – 05/03/2000</w:t>
            </w:r>
          </w:p>
          <w:p w14:paraId="2550BE1A" w14:textId="77777777" w:rsidR="00EF118D" w:rsidRDefault="00EF118D" w:rsidP="00455B23">
            <w:r>
              <w:t>Nationality – Indian</w:t>
            </w:r>
          </w:p>
          <w:p w14:paraId="2599BA6C" w14:textId="77777777" w:rsidR="00EF118D" w:rsidRDefault="00EF118D" w:rsidP="00455B23">
            <w:r>
              <w:t>Gender – Male</w:t>
            </w:r>
          </w:p>
          <w:p w14:paraId="159185F2" w14:textId="77777777" w:rsidR="00EF118D" w:rsidRDefault="00EF118D" w:rsidP="00455B23"/>
          <w:p w14:paraId="0ACC5E0C" w14:textId="77777777" w:rsidR="00036450" w:rsidRDefault="00455B23" w:rsidP="00455B23">
            <w:pPr>
              <w:pStyle w:val="Heading3"/>
            </w:pPr>
            <w:r>
              <w:t>Address</w:t>
            </w:r>
          </w:p>
          <w:p w14:paraId="5D40B0A0" w14:textId="77777777" w:rsidR="00455B23" w:rsidRDefault="00455B23" w:rsidP="00455B23">
            <w:r>
              <w:t>8/</w:t>
            </w:r>
            <w:proofErr w:type="gramStart"/>
            <w:r>
              <w:t>619 ,</w:t>
            </w:r>
            <w:proofErr w:type="spellStart"/>
            <w:r>
              <w:t>Shantinagar</w:t>
            </w:r>
            <w:proofErr w:type="spellEnd"/>
            <w:proofErr w:type="gramEnd"/>
            <w:r>
              <w:t>,</w:t>
            </w:r>
          </w:p>
          <w:p w14:paraId="15C4C1CB" w14:textId="77777777" w:rsidR="00455B23" w:rsidRDefault="00455B23" w:rsidP="00455B23">
            <w:proofErr w:type="spellStart"/>
            <w:proofErr w:type="gramStart"/>
            <w:r>
              <w:t>Ichalkaranji</w:t>
            </w:r>
            <w:proofErr w:type="spellEnd"/>
            <w:r>
              <w:t xml:space="preserve"> ,</w:t>
            </w:r>
            <w:proofErr w:type="gramEnd"/>
          </w:p>
          <w:p w14:paraId="384B5027" w14:textId="77777777" w:rsidR="00455B23" w:rsidRPr="00455B23" w:rsidRDefault="00455B23" w:rsidP="00455B23">
            <w:r>
              <w:t>Maharashtra.</w:t>
            </w:r>
          </w:p>
          <w:sdt>
            <w:sdtPr>
              <w:id w:val="-1954003311"/>
              <w:placeholder>
                <w:docPart w:val="DB9F98B0867140A289E49A6F7587A6D6"/>
              </w:placeholder>
              <w:temporary/>
              <w:showingPlcHdr/>
              <w15:appearance w15:val="hidden"/>
            </w:sdtPr>
            <w:sdtEndPr/>
            <w:sdtContent>
              <w:p w14:paraId="3C4EC5F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1974293B8964EB792484551E6B4FF2E"/>
              </w:placeholder>
              <w:temporary/>
              <w:showingPlcHdr/>
              <w15:appearance w15:val="hidden"/>
            </w:sdtPr>
            <w:sdtEndPr/>
            <w:sdtContent>
              <w:p w14:paraId="350DF18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2F846A6" w14:textId="77777777" w:rsidR="004D3011" w:rsidRDefault="0092353B" w:rsidP="004D3011">
            <w:r>
              <w:t>9359934253</w:t>
            </w:r>
          </w:p>
          <w:p w14:paraId="39BB3063" w14:textId="77777777" w:rsidR="004D3011" w:rsidRDefault="004D3011" w:rsidP="004D3011"/>
          <w:sdt>
            <w:sdtPr>
              <w:id w:val="-240260293"/>
              <w:placeholder>
                <w:docPart w:val="84C5D9D1AD2E41DF9A1FFD5C04A741B1"/>
              </w:placeholder>
              <w:temporary/>
              <w:showingPlcHdr/>
              <w15:appearance w15:val="hidden"/>
            </w:sdtPr>
            <w:sdtEndPr/>
            <w:sdtContent>
              <w:p w14:paraId="5D3C16F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549C2C4" w14:textId="77777777" w:rsidR="00036450" w:rsidRDefault="00C820A3" w:rsidP="004D3011">
            <w:hyperlink r:id="rId10" w:history="1">
              <w:r w:rsidR="00A8199C" w:rsidRPr="000821FA">
                <w:rPr>
                  <w:rStyle w:val="Hyperlink"/>
                </w:rPr>
                <w:t>rrminekar@gmail.com</w:t>
              </w:r>
            </w:hyperlink>
          </w:p>
          <w:p w14:paraId="59C1CC84" w14:textId="77777777" w:rsidR="00A8199C" w:rsidRPr="00E4381A" w:rsidRDefault="00A8199C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97B6DCB52FAD4976B751124498BFC38C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7ACFD2B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1D2E257" w14:textId="77777777" w:rsidR="00EF118D" w:rsidRDefault="00EF118D" w:rsidP="004D3011">
            <w:r>
              <w:t>Reading.</w:t>
            </w:r>
          </w:p>
          <w:p w14:paraId="6241D7D4" w14:textId="77777777" w:rsidR="00EF118D" w:rsidRDefault="00EF118D" w:rsidP="004D3011">
            <w:r>
              <w:t>Listen Music.</w:t>
            </w:r>
          </w:p>
          <w:p w14:paraId="1301D103" w14:textId="77777777" w:rsidR="00EF118D" w:rsidRDefault="00EF118D" w:rsidP="004D3011">
            <w:r>
              <w:t>Playing Piano</w:t>
            </w:r>
          </w:p>
          <w:p w14:paraId="47BC1045" w14:textId="77777777" w:rsidR="00EF118D" w:rsidRDefault="00EF118D" w:rsidP="004D3011">
            <w:r>
              <w:t>Playing Cricket</w:t>
            </w:r>
          </w:p>
          <w:p w14:paraId="14C8F90A" w14:textId="77777777" w:rsidR="004D3011" w:rsidRDefault="004D3011" w:rsidP="004D3011"/>
          <w:p w14:paraId="7D06C387" w14:textId="77777777" w:rsidR="004D3011" w:rsidRDefault="003778A4" w:rsidP="003778A4">
            <w:pPr>
              <w:pStyle w:val="Heading3"/>
            </w:pPr>
            <w:r>
              <w:t>Declaration</w:t>
            </w:r>
          </w:p>
          <w:p w14:paraId="07881C84" w14:textId="77777777" w:rsidR="003778A4" w:rsidRPr="003778A4" w:rsidRDefault="003778A4" w:rsidP="003778A4">
            <w:r>
              <w:t>I hereby Declare that given information is correct and based on my skills and achievements.</w:t>
            </w:r>
          </w:p>
          <w:p w14:paraId="0BBA9AD8" w14:textId="77777777" w:rsidR="004D3011" w:rsidRPr="004D3011" w:rsidRDefault="004D3011" w:rsidP="004D3011"/>
        </w:tc>
        <w:tc>
          <w:tcPr>
            <w:tcW w:w="720" w:type="dxa"/>
          </w:tcPr>
          <w:p w14:paraId="10D30E5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BDABA9D" w14:textId="77777777" w:rsidR="001B2ABD" w:rsidRDefault="00EF118D" w:rsidP="00036450">
            <w:pPr>
              <w:pStyle w:val="Heading2"/>
            </w:pPr>
            <w:r>
              <w:t>Career objective</w:t>
            </w:r>
          </w:p>
          <w:p w14:paraId="6135CEAF" w14:textId="77777777" w:rsidR="00EF118D" w:rsidRDefault="00EF118D" w:rsidP="00EF118D">
            <w:r>
              <w:t xml:space="preserve">I Would Like to work for company where I can use, implement and enhance my ideas and skills for the development of the organization </w:t>
            </w:r>
          </w:p>
          <w:p w14:paraId="6846EB82" w14:textId="77777777" w:rsidR="00EF118D" w:rsidRPr="00EF118D" w:rsidRDefault="00EF118D" w:rsidP="00EF118D">
            <w:r>
              <w:t>as well as myself</w:t>
            </w:r>
          </w:p>
          <w:p w14:paraId="03C5D590" w14:textId="77777777" w:rsidR="00455B23" w:rsidRDefault="00455B23" w:rsidP="00455B23">
            <w:pPr>
              <w:pStyle w:val="Heading2"/>
            </w:pPr>
            <w:r>
              <w:t>Qualification</w:t>
            </w:r>
          </w:p>
          <w:p w14:paraId="579EA80A" w14:textId="77777777" w:rsidR="004D3011" w:rsidRDefault="00455B23" w:rsidP="00455B23">
            <w:pPr>
              <w:pStyle w:val="Heading4"/>
            </w:pPr>
            <w:r>
              <w:t>FE</w:t>
            </w:r>
            <w:proofErr w:type="gramStart"/>
            <w:r>
              <w:t>–(</w:t>
            </w:r>
            <w:proofErr w:type="gramEnd"/>
            <w:r>
              <w:t>2019)</w:t>
            </w:r>
          </w:p>
          <w:p w14:paraId="7CA16058" w14:textId="77777777" w:rsidR="00455B23" w:rsidRPr="00455B23" w:rsidRDefault="00455B23" w:rsidP="00455B23">
            <w:pPr>
              <w:rPr>
                <w:sz w:val="20"/>
                <w:szCs w:val="20"/>
              </w:rPr>
            </w:pPr>
            <w:r w:rsidRPr="00455B23">
              <w:rPr>
                <w:sz w:val="20"/>
                <w:szCs w:val="20"/>
              </w:rPr>
              <w:t>At Pune institute of Computer Technology</w:t>
            </w:r>
          </w:p>
          <w:p w14:paraId="55FA1291" w14:textId="77777777" w:rsidR="00455B23" w:rsidRDefault="00455B23" w:rsidP="00455B23">
            <w:pPr>
              <w:rPr>
                <w:sz w:val="20"/>
                <w:szCs w:val="20"/>
              </w:rPr>
            </w:pPr>
            <w:r w:rsidRPr="00455B23">
              <w:rPr>
                <w:sz w:val="20"/>
                <w:szCs w:val="20"/>
              </w:rPr>
              <w:t>9.36 CGPA</w:t>
            </w:r>
          </w:p>
          <w:p w14:paraId="75A73597" w14:textId="77777777" w:rsidR="00455B23" w:rsidRDefault="00455B23" w:rsidP="00455B23">
            <w:pPr>
              <w:pStyle w:val="Heading4"/>
            </w:pPr>
            <w:r>
              <w:t>HSC-(2018)</w:t>
            </w:r>
          </w:p>
          <w:p w14:paraId="2ABFD7CB" w14:textId="77777777" w:rsidR="00455B23" w:rsidRDefault="00455B23" w:rsidP="00455B23">
            <w:r>
              <w:t xml:space="preserve">At </w:t>
            </w:r>
            <w:proofErr w:type="spellStart"/>
            <w:r>
              <w:t>Manere</w:t>
            </w:r>
            <w:proofErr w:type="spellEnd"/>
            <w:r>
              <w:t xml:space="preserve"> Jr. College</w:t>
            </w:r>
          </w:p>
          <w:p w14:paraId="1CC65CFE" w14:textId="77777777" w:rsidR="00455B23" w:rsidRDefault="00455B23" w:rsidP="00455B23">
            <w:r>
              <w:t>83</w:t>
            </w:r>
            <w:r w:rsidR="00EF118D">
              <w:t xml:space="preserve"> </w:t>
            </w:r>
            <w:r>
              <w:t>%</w:t>
            </w:r>
          </w:p>
          <w:p w14:paraId="00EA3260" w14:textId="77777777" w:rsidR="00EF118D" w:rsidRDefault="00EF118D" w:rsidP="00EF118D">
            <w:pPr>
              <w:pStyle w:val="Heading4"/>
            </w:pPr>
            <w:r>
              <w:t>MHT-</w:t>
            </w:r>
            <w:proofErr w:type="gramStart"/>
            <w:r>
              <w:t>CET(</w:t>
            </w:r>
            <w:proofErr w:type="gramEnd"/>
            <w:r>
              <w:t>2018)</w:t>
            </w:r>
          </w:p>
          <w:p w14:paraId="339B45E6" w14:textId="77777777" w:rsidR="00EF118D" w:rsidRPr="00EF118D" w:rsidRDefault="00EF118D" w:rsidP="00EF118D">
            <w:r>
              <w:t>135/200.</w:t>
            </w:r>
          </w:p>
          <w:p w14:paraId="66D544CC" w14:textId="77777777" w:rsidR="00455B23" w:rsidRDefault="00455B23" w:rsidP="00455B23">
            <w:pPr>
              <w:pStyle w:val="Heading4"/>
            </w:pPr>
            <w:r>
              <w:t>SSC-(2016)</w:t>
            </w:r>
          </w:p>
          <w:p w14:paraId="1EBD2CF3" w14:textId="77777777" w:rsidR="00455B23" w:rsidRDefault="00455B23" w:rsidP="00455B23">
            <w:r>
              <w:t xml:space="preserve">At DKTE </w:t>
            </w:r>
            <w:proofErr w:type="spellStart"/>
            <w:proofErr w:type="gramStart"/>
            <w:r>
              <w:t>Narayanmala</w:t>
            </w:r>
            <w:proofErr w:type="spellEnd"/>
            <w:r w:rsidR="00EF118D">
              <w:t xml:space="preserve"> </w:t>
            </w:r>
            <w:r>
              <w:t>,</w:t>
            </w:r>
            <w:proofErr w:type="gramEnd"/>
            <w:r w:rsidR="00EF118D">
              <w:t xml:space="preserve"> </w:t>
            </w:r>
            <w:proofErr w:type="spellStart"/>
            <w:r w:rsidR="00EF118D">
              <w:t>Ichalkaranji</w:t>
            </w:r>
            <w:proofErr w:type="spellEnd"/>
            <w:r w:rsidR="00EF118D">
              <w:t>.</w:t>
            </w:r>
          </w:p>
          <w:p w14:paraId="5A72388C" w14:textId="77777777" w:rsidR="00EF118D" w:rsidRPr="00455B23" w:rsidRDefault="00EF118D" w:rsidP="00455B23">
            <w:r>
              <w:t>91.20 %</w:t>
            </w:r>
          </w:p>
          <w:sdt>
            <w:sdtPr>
              <w:id w:val="1669594239"/>
              <w:placeholder>
                <w:docPart w:val="9EE323818BFD49688A197A959D528895"/>
              </w:placeholder>
              <w:temporary/>
              <w:showingPlcHdr/>
              <w15:appearance w15:val="hidden"/>
            </w:sdtPr>
            <w:sdtEndPr/>
            <w:sdtContent>
              <w:p w14:paraId="6AF03DA1" w14:textId="77777777" w:rsidR="00036450" w:rsidRDefault="00180329" w:rsidP="00036450">
                <w:pPr>
                  <w:pStyle w:val="Heading2"/>
                </w:pPr>
                <w:r w:rsidRPr="00EF118D">
                  <w:t>SKILLS</w:t>
                </w:r>
              </w:p>
            </w:sdtContent>
          </w:sdt>
          <w:p w14:paraId="1D794379" w14:textId="77777777" w:rsidR="0092353B" w:rsidRDefault="0092353B" w:rsidP="0092353B">
            <w:pPr>
              <w:pStyle w:val="Heading4"/>
              <w:rPr>
                <w:noProof/>
              </w:rPr>
            </w:pPr>
            <w:r>
              <w:rPr>
                <w:noProof/>
              </w:rPr>
              <w:t xml:space="preserve">Basic Knowledge of  </w:t>
            </w:r>
          </w:p>
          <w:p w14:paraId="501E47B5" w14:textId="77777777" w:rsidR="0092353B" w:rsidRDefault="0092353B" w:rsidP="0092353B">
            <w:pPr>
              <w:pStyle w:val="Heading4"/>
              <w:rPr>
                <w:noProof/>
              </w:rPr>
            </w:pPr>
            <w:r w:rsidRPr="0092353B">
              <w:rPr>
                <w:rFonts w:hint="eastAsia"/>
                <w:noProof/>
              </w:rPr>
              <w:t>●</w:t>
            </w:r>
            <w:r>
              <w:rPr>
                <w:noProof/>
              </w:rPr>
              <w:t xml:space="preserve">C  </w:t>
            </w:r>
          </w:p>
          <w:p w14:paraId="34B1C0EC" w14:textId="77777777" w:rsidR="0092353B" w:rsidRDefault="0092353B" w:rsidP="0092353B">
            <w:pPr>
              <w:pStyle w:val="Heading4"/>
              <w:rPr>
                <w:noProof/>
              </w:rPr>
            </w:pPr>
            <w:r w:rsidRPr="0092353B">
              <w:rPr>
                <w:rFonts w:hint="eastAsia"/>
                <w:noProof/>
              </w:rPr>
              <w:t>●</w:t>
            </w:r>
            <w:r>
              <w:rPr>
                <w:noProof/>
              </w:rPr>
              <w:t>C++</w:t>
            </w:r>
          </w:p>
          <w:p w14:paraId="2242F33B" w14:textId="77777777" w:rsidR="0092353B" w:rsidRDefault="0092353B" w:rsidP="0092353B">
            <w:pPr>
              <w:pStyle w:val="Heading4"/>
              <w:rPr>
                <w:noProof/>
              </w:rPr>
            </w:pPr>
            <w:r w:rsidRPr="0092353B">
              <w:rPr>
                <w:rFonts w:hint="eastAsia"/>
                <w:noProof/>
              </w:rPr>
              <w:t>●</w:t>
            </w:r>
            <w:r>
              <w:rPr>
                <w:noProof/>
              </w:rPr>
              <w:t>Html</w:t>
            </w:r>
          </w:p>
          <w:p w14:paraId="7D79DB92" w14:textId="77777777" w:rsidR="0092353B" w:rsidRDefault="0092353B" w:rsidP="0092353B">
            <w:pPr>
              <w:pStyle w:val="Heading4"/>
              <w:rPr>
                <w:noProof/>
              </w:rPr>
            </w:pPr>
            <w:r w:rsidRPr="0092353B">
              <w:rPr>
                <w:rFonts w:hint="eastAsia"/>
                <w:noProof/>
              </w:rPr>
              <w:t>●</w:t>
            </w: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ata Structures</w:t>
            </w:r>
          </w:p>
          <w:p w14:paraId="46E978A2" w14:textId="77777777" w:rsidR="003778A4" w:rsidRDefault="003778A4" w:rsidP="003778A4"/>
          <w:p w14:paraId="05C5BDCA" w14:textId="77777777" w:rsidR="003778A4" w:rsidRDefault="003778A4" w:rsidP="003778A4">
            <w:pPr>
              <w:pStyle w:val="Heading2"/>
              <w:pBdr>
                <w:bottom w:val="single" w:sz="8" w:space="0" w:color="94B6D2" w:themeColor="accent1"/>
              </w:pBdr>
            </w:pPr>
            <w:r>
              <w:t>Other Achivements</w:t>
            </w:r>
          </w:p>
          <w:p w14:paraId="0E0EA72F" w14:textId="77777777" w:rsidR="003778A4" w:rsidRDefault="003778A4" w:rsidP="003778A4">
            <w:r>
              <w:t>NMMS Exam Scholarship Holder</w:t>
            </w:r>
          </w:p>
          <w:p w14:paraId="63305D69" w14:textId="40E3398F" w:rsidR="003778A4" w:rsidRDefault="003778A4" w:rsidP="003778A4">
            <w:r>
              <w:t>7</w:t>
            </w:r>
            <w:r w:rsidRPr="00333D12">
              <w:rPr>
                <w:vertAlign w:val="superscript"/>
              </w:rPr>
              <w:t>th</w:t>
            </w:r>
            <w:r>
              <w:t xml:space="preserve"> &amp; 4</w:t>
            </w:r>
            <w:r w:rsidRPr="00333D12">
              <w:rPr>
                <w:vertAlign w:val="superscript"/>
              </w:rPr>
              <w:t>th</w:t>
            </w:r>
            <w:r>
              <w:t xml:space="preserve"> Scholarship Holder</w:t>
            </w:r>
          </w:p>
          <w:p w14:paraId="26947643" w14:textId="77F31722" w:rsidR="00EC1CFA" w:rsidRDefault="00EC1CFA" w:rsidP="00EC1CFA">
            <w:pPr>
              <w:pStyle w:val="Heading2"/>
            </w:pPr>
            <w:r>
              <w:t>assets</w:t>
            </w:r>
          </w:p>
          <w:p w14:paraId="43CB6E29" w14:textId="07C8CD98" w:rsidR="00EC1CFA" w:rsidRDefault="00EC1CFA" w:rsidP="00EC1CFA">
            <w:r>
              <w:t>Always Positive</w:t>
            </w:r>
          </w:p>
          <w:p w14:paraId="2E332C27" w14:textId="167210FB" w:rsidR="00EC1CFA" w:rsidRDefault="00EC1CFA" w:rsidP="00EC1CFA">
            <w:r>
              <w:t>Hardworking</w:t>
            </w:r>
          </w:p>
          <w:p w14:paraId="31023CAF" w14:textId="5C57F3B0" w:rsidR="00EC1CFA" w:rsidRPr="00EC1CFA" w:rsidRDefault="00EC1CFA" w:rsidP="00EC1CFA">
            <w:r>
              <w:t>Leadership qualities</w:t>
            </w:r>
            <w:bookmarkStart w:id="0" w:name="_GoBack"/>
            <w:bookmarkEnd w:id="0"/>
          </w:p>
          <w:p w14:paraId="517C6CD8" w14:textId="77777777" w:rsidR="003778A4" w:rsidRPr="003778A4" w:rsidRDefault="003778A4" w:rsidP="003778A4"/>
        </w:tc>
      </w:tr>
    </w:tbl>
    <w:p w14:paraId="490FEB81" w14:textId="77777777" w:rsidR="003778A4" w:rsidRPr="00333D12" w:rsidRDefault="003778A4" w:rsidP="00EC1CFA"/>
    <w:sectPr w:rsidR="003778A4" w:rsidRPr="00333D12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72F33" w14:textId="77777777" w:rsidR="00C820A3" w:rsidRDefault="00C820A3" w:rsidP="000C45FF">
      <w:r>
        <w:separator/>
      </w:r>
    </w:p>
  </w:endnote>
  <w:endnote w:type="continuationSeparator" w:id="0">
    <w:p w14:paraId="55686678" w14:textId="77777777" w:rsidR="00C820A3" w:rsidRDefault="00C820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9A17" w14:textId="77777777" w:rsidR="00C820A3" w:rsidRDefault="00C820A3" w:rsidP="000C45FF">
      <w:r>
        <w:separator/>
      </w:r>
    </w:p>
  </w:footnote>
  <w:footnote w:type="continuationSeparator" w:id="0">
    <w:p w14:paraId="47544F2B" w14:textId="77777777" w:rsidR="00C820A3" w:rsidRDefault="00C820A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87D6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B7B69E" wp14:editId="7CE59D8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3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3D12"/>
    <w:rsid w:val="0037121F"/>
    <w:rsid w:val="003778A4"/>
    <w:rsid w:val="003A6B7D"/>
    <w:rsid w:val="003B06CA"/>
    <w:rsid w:val="004071FC"/>
    <w:rsid w:val="00445947"/>
    <w:rsid w:val="00455B23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353B"/>
    <w:rsid w:val="009260CD"/>
    <w:rsid w:val="00952C25"/>
    <w:rsid w:val="00A2118D"/>
    <w:rsid w:val="00A8199C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20A3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94BB2"/>
    <w:rsid w:val="00EC1CFA"/>
    <w:rsid w:val="00EF118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B81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92353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rminekar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7DE5EC347C4141B68125800B13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B460C-C547-45B4-AFC6-1FE7BAA2FD96}"/>
      </w:docPartPr>
      <w:docPartBody>
        <w:p w:rsidR="00814941" w:rsidRDefault="000D044F">
          <w:pPr>
            <w:pStyle w:val="527DE5EC347C4141B68125800B13BA99"/>
          </w:pPr>
          <w:r w:rsidRPr="00D5459D">
            <w:t>Profile</w:t>
          </w:r>
        </w:p>
      </w:docPartBody>
    </w:docPart>
    <w:docPart>
      <w:docPartPr>
        <w:name w:val="DB9F98B0867140A289E49A6F7587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B6FE-486D-4747-802A-065BA6FF346F}"/>
      </w:docPartPr>
      <w:docPartBody>
        <w:p w:rsidR="00814941" w:rsidRDefault="000D044F">
          <w:pPr>
            <w:pStyle w:val="DB9F98B0867140A289E49A6F7587A6D6"/>
          </w:pPr>
          <w:r w:rsidRPr="00CB0055">
            <w:t>Contact</w:t>
          </w:r>
        </w:p>
      </w:docPartBody>
    </w:docPart>
    <w:docPart>
      <w:docPartPr>
        <w:name w:val="D1974293B8964EB792484551E6B4F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A99F2-592A-4C28-B87C-12B75A67A8EB}"/>
      </w:docPartPr>
      <w:docPartBody>
        <w:p w:rsidR="00814941" w:rsidRDefault="000D044F">
          <w:pPr>
            <w:pStyle w:val="D1974293B8964EB792484551E6B4FF2E"/>
          </w:pPr>
          <w:r w:rsidRPr="004D3011">
            <w:t>PHONE:</w:t>
          </w:r>
        </w:p>
      </w:docPartBody>
    </w:docPart>
    <w:docPart>
      <w:docPartPr>
        <w:name w:val="84C5D9D1AD2E41DF9A1FFD5C04A7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EA69-4A16-4719-87A1-82C22F66B019}"/>
      </w:docPartPr>
      <w:docPartBody>
        <w:p w:rsidR="00814941" w:rsidRDefault="000D044F">
          <w:pPr>
            <w:pStyle w:val="84C5D9D1AD2E41DF9A1FFD5C04A741B1"/>
          </w:pPr>
          <w:r w:rsidRPr="004D3011">
            <w:t>EMAIL:</w:t>
          </w:r>
        </w:p>
      </w:docPartBody>
    </w:docPart>
    <w:docPart>
      <w:docPartPr>
        <w:name w:val="97B6DCB52FAD4976B751124498BF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722B0-4244-476F-BF94-DA1226B2DBC9}"/>
      </w:docPartPr>
      <w:docPartBody>
        <w:p w:rsidR="00814941" w:rsidRDefault="000D044F">
          <w:pPr>
            <w:pStyle w:val="97B6DCB52FAD4976B751124498BFC38C"/>
          </w:pPr>
          <w:r w:rsidRPr="00CB0055">
            <w:t>Hobbies</w:t>
          </w:r>
        </w:p>
      </w:docPartBody>
    </w:docPart>
    <w:docPart>
      <w:docPartPr>
        <w:name w:val="9EE323818BFD49688A197A959D528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28D0F-C60B-4B8E-BC10-DA039B23C4F7}"/>
      </w:docPartPr>
      <w:docPartBody>
        <w:p w:rsidR="00814941" w:rsidRDefault="000D044F">
          <w:pPr>
            <w:pStyle w:val="9EE323818BFD49688A197A959D52889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E"/>
    <w:rsid w:val="000D044F"/>
    <w:rsid w:val="002F460E"/>
    <w:rsid w:val="004A525E"/>
    <w:rsid w:val="008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A525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37F7805744F148F6FF5C305EFD259">
    <w:name w:val="55B37F7805744F148F6FF5C305EFD259"/>
  </w:style>
  <w:style w:type="paragraph" w:customStyle="1" w:styleId="7F63D28B3E894BF1AB85E0626D14952E">
    <w:name w:val="7F63D28B3E894BF1AB85E0626D14952E"/>
  </w:style>
  <w:style w:type="paragraph" w:customStyle="1" w:styleId="527DE5EC347C4141B68125800B13BA99">
    <w:name w:val="527DE5EC347C4141B68125800B13BA99"/>
  </w:style>
  <w:style w:type="paragraph" w:customStyle="1" w:styleId="927CEA85505A4D969E060B082DBBCD05">
    <w:name w:val="927CEA85505A4D969E060B082DBBCD05"/>
  </w:style>
  <w:style w:type="paragraph" w:customStyle="1" w:styleId="DB9F98B0867140A289E49A6F7587A6D6">
    <w:name w:val="DB9F98B0867140A289E49A6F7587A6D6"/>
  </w:style>
  <w:style w:type="paragraph" w:customStyle="1" w:styleId="D1974293B8964EB792484551E6B4FF2E">
    <w:name w:val="D1974293B8964EB792484551E6B4FF2E"/>
  </w:style>
  <w:style w:type="paragraph" w:customStyle="1" w:styleId="A3B047AA44374C7D961DFF3709542C2D">
    <w:name w:val="A3B047AA44374C7D961DFF3709542C2D"/>
  </w:style>
  <w:style w:type="paragraph" w:customStyle="1" w:styleId="4B41EB717B024587B8AC3C3D12A049D6">
    <w:name w:val="4B41EB717B024587B8AC3C3D12A049D6"/>
  </w:style>
  <w:style w:type="paragraph" w:customStyle="1" w:styleId="FBDC564C68B5414EBEE8968BD204CDA2">
    <w:name w:val="FBDC564C68B5414EBEE8968BD204CDA2"/>
  </w:style>
  <w:style w:type="paragraph" w:customStyle="1" w:styleId="84C5D9D1AD2E41DF9A1FFD5C04A741B1">
    <w:name w:val="84C5D9D1AD2E41DF9A1FFD5C04A741B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C2540092D8C44309CACED0EEC2760DD">
    <w:name w:val="CC2540092D8C44309CACED0EEC2760DD"/>
  </w:style>
  <w:style w:type="paragraph" w:customStyle="1" w:styleId="97B6DCB52FAD4976B751124498BFC38C">
    <w:name w:val="97B6DCB52FAD4976B751124498BFC38C"/>
  </w:style>
  <w:style w:type="paragraph" w:customStyle="1" w:styleId="7052512F62174455848809E6879AAAE1">
    <w:name w:val="7052512F62174455848809E6879AAAE1"/>
  </w:style>
  <w:style w:type="paragraph" w:customStyle="1" w:styleId="0FDF8AB3A17B4AA2A14BD61F51EB892E">
    <w:name w:val="0FDF8AB3A17B4AA2A14BD61F51EB892E"/>
  </w:style>
  <w:style w:type="paragraph" w:customStyle="1" w:styleId="3F002DABDFE04F0DB4BDAEFD8699ADF4">
    <w:name w:val="3F002DABDFE04F0DB4BDAEFD8699ADF4"/>
  </w:style>
  <w:style w:type="paragraph" w:customStyle="1" w:styleId="DA010EEEC7544023B0F0DDE77185DC4C">
    <w:name w:val="DA010EEEC7544023B0F0DDE77185DC4C"/>
  </w:style>
  <w:style w:type="paragraph" w:customStyle="1" w:styleId="8FC86D2E2960435E902A7B250213796E">
    <w:name w:val="8FC86D2E2960435E902A7B250213796E"/>
  </w:style>
  <w:style w:type="paragraph" w:customStyle="1" w:styleId="66F547BB141A4528A2716E05EDD25A23">
    <w:name w:val="66F547BB141A4528A2716E05EDD25A23"/>
  </w:style>
  <w:style w:type="paragraph" w:customStyle="1" w:styleId="C82D8A09C2E64691A0457CC9C5AC6832">
    <w:name w:val="C82D8A09C2E64691A0457CC9C5AC6832"/>
  </w:style>
  <w:style w:type="paragraph" w:customStyle="1" w:styleId="E54D20BA9DC84405A4A5B623143C7EF6">
    <w:name w:val="E54D20BA9DC84405A4A5B623143C7EF6"/>
  </w:style>
  <w:style w:type="paragraph" w:customStyle="1" w:styleId="EDBD50A9F2354E558313501DA7C2975F">
    <w:name w:val="EDBD50A9F2354E558313501DA7C2975F"/>
  </w:style>
  <w:style w:type="paragraph" w:customStyle="1" w:styleId="63162D34AC514D4993318F06D58F4A44">
    <w:name w:val="63162D34AC514D4993318F06D58F4A44"/>
  </w:style>
  <w:style w:type="paragraph" w:customStyle="1" w:styleId="F89AD10198F643AEB0B643289CDCD203">
    <w:name w:val="F89AD10198F643AEB0B643289CDCD203"/>
  </w:style>
  <w:style w:type="paragraph" w:customStyle="1" w:styleId="6A29D2A9E36D425AA0A003B3A428C712">
    <w:name w:val="6A29D2A9E36D425AA0A003B3A428C712"/>
  </w:style>
  <w:style w:type="paragraph" w:customStyle="1" w:styleId="724F54B1C3E64169B082C98AF8E39A07">
    <w:name w:val="724F54B1C3E64169B082C98AF8E39A07"/>
  </w:style>
  <w:style w:type="paragraph" w:customStyle="1" w:styleId="429F492FB5944546BE614DF65EFA3BEA">
    <w:name w:val="429F492FB5944546BE614DF65EFA3BEA"/>
  </w:style>
  <w:style w:type="paragraph" w:customStyle="1" w:styleId="90490512FFC5432C91420AC3B263B00C">
    <w:name w:val="90490512FFC5432C91420AC3B263B00C"/>
  </w:style>
  <w:style w:type="paragraph" w:customStyle="1" w:styleId="E55FB201B9F14555BF3C9045A5D1F133">
    <w:name w:val="E55FB201B9F14555BF3C9045A5D1F133"/>
  </w:style>
  <w:style w:type="paragraph" w:customStyle="1" w:styleId="F1C653E2000C4D5BBBA7D32AF4B8B1A6">
    <w:name w:val="F1C653E2000C4D5BBBA7D32AF4B8B1A6"/>
  </w:style>
  <w:style w:type="paragraph" w:customStyle="1" w:styleId="7BCE966844104A3DAB254319C0F1B732">
    <w:name w:val="7BCE966844104A3DAB254319C0F1B732"/>
  </w:style>
  <w:style w:type="paragraph" w:customStyle="1" w:styleId="22BB92E4F22E42F69442DF345F86AD62">
    <w:name w:val="22BB92E4F22E42F69442DF345F86AD62"/>
  </w:style>
  <w:style w:type="paragraph" w:customStyle="1" w:styleId="5FF6B460F10E4A39BCAC7A5795D0C669">
    <w:name w:val="5FF6B460F10E4A39BCAC7A5795D0C669"/>
  </w:style>
  <w:style w:type="paragraph" w:customStyle="1" w:styleId="551FCE965D364210B87052B4FD947F59">
    <w:name w:val="551FCE965D364210B87052B4FD947F59"/>
  </w:style>
  <w:style w:type="paragraph" w:customStyle="1" w:styleId="76917A9A16BC4FEC91504775D1905BEC">
    <w:name w:val="76917A9A16BC4FEC91504775D1905BEC"/>
  </w:style>
  <w:style w:type="paragraph" w:customStyle="1" w:styleId="6514A8EAB1D64CE5B6C5616AFC678439">
    <w:name w:val="6514A8EAB1D64CE5B6C5616AFC678439"/>
  </w:style>
  <w:style w:type="paragraph" w:customStyle="1" w:styleId="281C599F13CF4282AE9DBE9D4068691C">
    <w:name w:val="281C599F13CF4282AE9DBE9D4068691C"/>
  </w:style>
  <w:style w:type="paragraph" w:customStyle="1" w:styleId="CB00F554095D433BA98775905AAAEE3A">
    <w:name w:val="CB00F554095D433BA98775905AAAEE3A"/>
  </w:style>
  <w:style w:type="paragraph" w:customStyle="1" w:styleId="C0D52101DDF54C559A3A64C7C09D3D62">
    <w:name w:val="C0D52101DDF54C559A3A64C7C09D3D62"/>
  </w:style>
  <w:style w:type="paragraph" w:customStyle="1" w:styleId="1733DB52FAB34C88B82707A25830DC1A">
    <w:name w:val="1733DB52FAB34C88B82707A25830DC1A"/>
  </w:style>
  <w:style w:type="paragraph" w:customStyle="1" w:styleId="8BEABC52139D4A95AB1A832DED6D4091">
    <w:name w:val="8BEABC52139D4A95AB1A832DED6D4091"/>
  </w:style>
  <w:style w:type="character" w:customStyle="1" w:styleId="Heading2Char">
    <w:name w:val="Heading 2 Char"/>
    <w:basedOn w:val="DefaultParagraphFont"/>
    <w:link w:val="Heading2"/>
    <w:uiPriority w:val="9"/>
    <w:rsid w:val="004A525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EE323818BFD49688A197A959D528895">
    <w:name w:val="9EE323818BFD49688A197A959D528895"/>
  </w:style>
  <w:style w:type="paragraph" w:customStyle="1" w:styleId="E7C6559830174F6795C36C6E950A1810">
    <w:name w:val="E7C6559830174F6795C36C6E950A1810"/>
    <w:rsid w:val="004A525E"/>
  </w:style>
  <w:style w:type="paragraph" w:customStyle="1" w:styleId="3D8A745528A84165AE47E79C864801DC">
    <w:name w:val="3D8A745528A84165AE47E79C864801DC"/>
    <w:rsid w:val="004A525E"/>
  </w:style>
  <w:style w:type="paragraph" w:customStyle="1" w:styleId="C328843118B549FBB7DD5DF0DD2E83F1">
    <w:name w:val="C328843118B549FBB7DD5DF0DD2E83F1"/>
    <w:rsid w:val="004A525E"/>
  </w:style>
  <w:style w:type="paragraph" w:customStyle="1" w:styleId="862D33EE179D47F090BD8AFED243C0C1">
    <w:name w:val="862D33EE179D47F090BD8AFED243C0C1"/>
    <w:rsid w:val="004A525E"/>
  </w:style>
  <w:style w:type="paragraph" w:customStyle="1" w:styleId="0F0E40F386174333A0BBFF9C8558528E">
    <w:name w:val="0F0E40F386174333A0BBFF9C8558528E"/>
    <w:rsid w:val="004A525E"/>
  </w:style>
  <w:style w:type="paragraph" w:customStyle="1" w:styleId="525ED4D4CDA94DC6AF06E8257992A8A7">
    <w:name w:val="525ED4D4CDA94DC6AF06E8257992A8A7"/>
    <w:rsid w:val="004A525E"/>
  </w:style>
  <w:style w:type="paragraph" w:customStyle="1" w:styleId="4253158288924A959B84416A506F9114">
    <w:name w:val="4253158288924A959B84416A506F9114"/>
    <w:rsid w:val="004A525E"/>
  </w:style>
  <w:style w:type="paragraph" w:customStyle="1" w:styleId="4E9FF783CB3C459C969F6E21F8AC678B">
    <w:name w:val="4E9FF783CB3C459C969F6E21F8AC678B"/>
    <w:rsid w:val="004A525E"/>
  </w:style>
  <w:style w:type="paragraph" w:customStyle="1" w:styleId="CF755EFD17CD40CBAD2F0F0FEF35A230">
    <w:name w:val="CF755EFD17CD40CBAD2F0F0FEF35A230"/>
    <w:rsid w:val="004A525E"/>
  </w:style>
  <w:style w:type="paragraph" w:customStyle="1" w:styleId="C507FB3CD1B14970971E4BB9B17D30C0">
    <w:name w:val="C507FB3CD1B14970971E4BB9B17D30C0"/>
    <w:rsid w:val="004A525E"/>
  </w:style>
  <w:style w:type="paragraph" w:customStyle="1" w:styleId="E5F4A4C974CE41CDBCE6655DB8279455">
    <w:name w:val="E5F4A4C974CE41CDBCE6655DB8279455"/>
    <w:rsid w:val="004A525E"/>
  </w:style>
  <w:style w:type="paragraph" w:customStyle="1" w:styleId="6A798EBF7DAC45A481D42D632395A594">
    <w:name w:val="6A798EBF7DAC45A481D42D632395A594"/>
    <w:rsid w:val="004A525E"/>
  </w:style>
  <w:style w:type="paragraph" w:customStyle="1" w:styleId="F13B8DBC950E43B29E1117F835086058">
    <w:name w:val="F13B8DBC950E43B29E1117F835086058"/>
    <w:rsid w:val="004A525E"/>
  </w:style>
  <w:style w:type="paragraph" w:customStyle="1" w:styleId="020928556C4E49F3925023771F8D7A99">
    <w:name w:val="020928556C4E49F3925023771F8D7A99"/>
    <w:rsid w:val="004A525E"/>
  </w:style>
  <w:style w:type="paragraph" w:customStyle="1" w:styleId="EB7D802448FB40BB953946BC8D92130B">
    <w:name w:val="EB7D802448FB40BB953946BC8D92130B"/>
    <w:rsid w:val="004A525E"/>
  </w:style>
  <w:style w:type="paragraph" w:customStyle="1" w:styleId="83A4139C85D041649C1300D0B5BA87D6">
    <w:name w:val="83A4139C85D041649C1300D0B5BA87D6"/>
    <w:rsid w:val="004A525E"/>
  </w:style>
  <w:style w:type="paragraph" w:customStyle="1" w:styleId="18BFADCE7025407D886689F3955ACEBE">
    <w:name w:val="18BFADCE7025407D886689F3955ACEBE"/>
    <w:rsid w:val="004A525E"/>
  </w:style>
  <w:style w:type="paragraph" w:customStyle="1" w:styleId="20843DC01F0E4485A16D2E4B33238894">
    <w:name w:val="20843DC01F0E4485A16D2E4B33238894"/>
    <w:rsid w:val="004A525E"/>
  </w:style>
  <w:style w:type="paragraph" w:customStyle="1" w:styleId="7902686FB18C41B29FBA67366308593A">
    <w:name w:val="7902686FB18C41B29FBA67366308593A"/>
    <w:rsid w:val="004A5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2019-09-16T05:32:00Z</dcterms:created>
  <dcterms:modified xsi:type="dcterms:W3CDTF">2019-09-16T06:35:00Z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